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074" w:rsidRPr="00E2751D" w:rsidRDefault="005301EC" w:rsidP="00E2751D">
      <w:pPr>
        <w:pStyle w:val="Rubrik"/>
      </w:pPr>
      <w:r w:rsidRPr="00E2751D">
        <w:t>Projektplan</w:t>
      </w:r>
    </w:p>
    <w:p w:rsidR="00E2751D" w:rsidRDefault="00E2751D" w:rsidP="00E2751D">
      <w:pPr>
        <w:pStyle w:val="Rubrik1"/>
      </w:pPr>
      <w:r>
        <w:t>Grupp och rollfördelning</w:t>
      </w:r>
    </w:p>
    <w:p w:rsidR="0028530F" w:rsidRDefault="0028530F" w:rsidP="00065148">
      <w:pPr>
        <w:pStyle w:val="Liststycke"/>
        <w:numPr>
          <w:ilvl w:val="0"/>
          <w:numId w:val="19"/>
        </w:numPr>
      </w:pPr>
      <w:r>
        <w:t>Projektledare</w:t>
      </w:r>
      <w:r w:rsidR="00065148">
        <w:t xml:space="preserve"> – Jesper Strömbäck</w:t>
      </w:r>
    </w:p>
    <w:p w:rsidR="00E2751D" w:rsidRDefault="00065148" w:rsidP="00065148">
      <w:pPr>
        <w:pStyle w:val="Liststycke"/>
        <w:numPr>
          <w:ilvl w:val="0"/>
          <w:numId w:val="19"/>
        </w:numPr>
      </w:pPr>
      <w:r>
        <w:t>Dokumentansvarig – A</w:t>
      </w:r>
      <w:r w:rsidR="00E2751D">
        <w:t xml:space="preserve">lexander Drakenborg </w:t>
      </w:r>
    </w:p>
    <w:p w:rsidR="00065148" w:rsidRDefault="0028530F" w:rsidP="00065148">
      <w:pPr>
        <w:pStyle w:val="Liststycke"/>
        <w:numPr>
          <w:ilvl w:val="0"/>
          <w:numId w:val="19"/>
        </w:numPr>
      </w:pPr>
      <w:r>
        <w:t>Kodansvarig</w:t>
      </w:r>
      <w:r w:rsidR="00065148">
        <w:t xml:space="preserve"> – Patrik Olsson</w:t>
      </w:r>
    </w:p>
    <w:p w:rsidR="00F36A02" w:rsidRPr="00F36A02" w:rsidRDefault="00F36A02" w:rsidP="00F36A02">
      <w:pPr>
        <w:pStyle w:val="Rubrik1"/>
      </w:pPr>
      <w:r>
        <w:t>Ämne och kravspecifikation</w:t>
      </w:r>
    </w:p>
    <w:p w:rsidR="00F36A02" w:rsidRPr="00F36A02" w:rsidRDefault="00F36A02" w:rsidP="003E37F4">
      <w:pPr>
        <w:pStyle w:val="Rubrik2"/>
      </w:pPr>
      <w:r w:rsidRPr="00F36A02">
        <w:t>Funktionella krav</w:t>
      </w:r>
    </w:p>
    <w:p w:rsidR="00F36A02" w:rsidRPr="00F36A02" w:rsidRDefault="00F36A02" w:rsidP="00F36A02">
      <w:r>
        <w:t>Gör vad fan ni vill</w:t>
      </w:r>
    </w:p>
    <w:p w:rsidR="00F36A02" w:rsidRDefault="00F36A02" w:rsidP="003E37F4">
      <w:pPr>
        <w:pStyle w:val="Rubrik2"/>
      </w:pPr>
      <w:r>
        <w:t>Icke-funktionella krav</w:t>
      </w:r>
    </w:p>
    <w:p w:rsidR="00454968" w:rsidRPr="00454968" w:rsidRDefault="00454968" w:rsidP="00454968">
      <w:r>
        <w:t xml:space="preserve">Webbsidan ska fungera på samtliga webbläsare, och med ett stort antal skärmstorlekar. </w:t>
      </w:r>
    </w:p>
    <w:p w:rsidR="00F36A02" w:rsidRDefault="00F36A02" w:rsidP="00F36A02">
      <w:pPr>
        <w:pStyle w:val="Rubrik1"/>
      </w:pPr>
      <w:r>
        <w:t>Planering</w:t>
      </w:r>
    </w:p>
    <w:p w:rsidR="0028530F" w:rsidRDefault="002D0D4A" w:rsidP="0028530F">
      <w:pPr>
        <w:pStyle w:val="Liststycke"/>
        <w:numPr>
          <w:ilvl w:val="0"/>
          <w:numId w:val="20"/>
        </w:numPr>
      </w:pPr>
      <w:r>
        <w:t xml:space="preserve">Påbörja arbete, projektplan, sätt upp GitHub repository. </w:t>
      </w:r>
    </w:p>
    <w:p w:rsidR="00246206" w:rsidRDefault="007B258C" w:rsidP="0028530F">
      <w:pPr>
        <w:pStyle w:val="Liststycke"/>
        <w:numPr>
          <w:ilvl w:val="0"/>
          <w:numId w:val="20"/>
        </w:numPr>
      </w:pPr>
      <w:r>
        <w:t xml:space="preserve">Avsluta fas 1. </w:t>
      </w:r>
      <w:r w:rsidR="00246206">
        <w:t xml:space="preserve">Påbörja och avsluta fas 2. </w:t>
      </w:r>
    </w:p>
    <w:p w:rsidR="00246206" w:rsidRDefault="00246206" w:rsidP="0028530F">
      <w:pPr>
        <w:pStyle w:val="Liststycke"/>
        <w:numPr>
          <w:ilvl w:val="0"/>
          <w:numId w:val="20"/>
        </w:numPr>
      </w:pPr>
      <w:r>
        <w:t>Koda webbsidan, följ upp en gång med kund under veckan.</w:t>
      </w:r>
    </w:p>
    <w:p w:rsidR="00246206" w:rsidRDefault="00246206" w:rsidP="00246206">
      <w:pPr>
        <w:pStyle w:val="Liststycke"/>
        <w:numPr>
          <w:ilvl w:val="0"/>
          <w:numId w:val="20"/>
        </w:numPr>
      </w:pPr>
      <w:r>
        <w:t>Koda webbsidan, följ upp en gång med kund under veckan.</w:t>
      </w:r>
    </w:p>
    <w:p w:rsidR="00246206" w:rsidRDefault="00246206" w:rsidP="00246206">
      <w:pPr>
        <w:pStyle w:val="Liststycke"/>
        <w:numPr>
          <w:ilvl w:val="0"/>
          <w:numId w:val="20"/>
        </w:numPr>
      </w:pPr>
      <w:r>
        <w:t>Koda webbsidan, följ upp en gång med kund under veckan.</w:t>
      </w:r>
    </w:p>
    <w:p w:rsidR="00246206" w:rsidRDefault="00246206" w:rsidP="00246206">
      <w:pPr>
        <w:pStyle w:val="Liststycke"/>
        <w:numPr>
          <w:ilvl w:val="0"/>
          <w:numId w:val="20"/>
        </w:numPr>
      </w:pPr>
      <w:r>
        <w:t>Koda webbsidan, följ upp en gång med kund under veckan.</w:t>
      </w:r>
    </w:p>
    <w:p w:rsidR="00246206" w:rsidRDefault="00246206" w:rsidP="00246206">
      <w:pPr>
        <w:pStyle w:val="Liststycke"/>
        <w:numPr>
          <w:ilvl w:val="0"/>
          <w:numId w:val="20"/>
        </w:numPr>
      </w:pPr>
      <w:r>
        <w:t>Avsluta produkten, lansera webbsida.</w:t>
      </w:r>
      <w:r w:rsidR="00616F27">
        <w:t xml:space="preserve"> Avsluta fas 3, påbörja fas 4. </w:t>
      </w:r>
    </w:p>
    <w:p w:rsidR="00246206" w:rsidRPr="0028530F" w:rsidRDefault="00F34A7C" w:rsidP="0028530F">
      <w:pPr>
        <w:pStyle w:val="Liststycke"/>
        <w:numPr>
          <w:ilvl w:val="0"/>
          <w:numId w:val="20"/>
        </w:numPr>
      </w:pPr>
      <w:r>
        <w:t>Julledighet.</w:t>
      </w:r>
      <w:bookmarkStart w:id="0" w:name="_GoBack"/>
      <w:bookmarkEnd w:id="0"/>
    </w:p>
    <w:p w:rsidR="00F36A02" w:rsidRDefault="00F36A02" w:rsidP="00F36A02">
      <w:pPr>
        <w:pStyle w:val="Rubrik1"/>
      </w:pPr>
      <w:r>
        <w:t>Målgrupp och omvärldsanalys</w:t>
      </w:r>
    </w:p>
    <w:p w:rsidR="00601C6C" w:rsidRDefault="00601C6C" w:rsidP="00601C6C">
      <w:pPr>
        <w:pStyle w:val="Rubrik2"/>
      </w:pPr>
      <w:r>
        <w:t>Målgrupp</w:t>
      </w:r>
    </w:p>
    <w:p w:rsidR="00E00027" w:rsidRPr="00E00027" w:rsidRDefault="00E00027" w:rsidP="00E00027">
      <w:r>
        <w:t>¯\_(</w:t>
      </w:r>
      <w:r>
        <w:rPr>
          <w:rFonts w:ascii="MS Gothic" w:eastAsia="MS Gothic" w:hAnsi="MS Gothic" w:cs="MS Gothic" w:hint="eastAsia"/>
        </w:rPr>
        <w:t>ツ</w:t>
      </w:r>
      <w:r>
        <w:t>)_/¯</w:t>
      </w:r>
    </w:p>
    <w:p w:rsidR="00601C6C" w:rsidRDefault="00601C6C" w:rsidP="00601C6C">
      <w:pPr>
        <w:pStyle w:val="Rubrik2"/>
      </w:pPr>
      <w:r>
        <w:t>Omvärldanalys</w:t>
      </w:r>
    </w:p>
    <w:p w:rsidR="00601C6C" w:rsidRPr="00601C6C" w:rsidRDefault="00601C6C" w:rsidP="00601C6C">
      <w:r>
        <w:t>Se hur andra aktörer erbjuder samma lösning som kunden efterfrågar.</w:t>
      </w:r>
    </w:p>
    <w:sectPr w:rsidR="00601C6C" w:rsidRPr="00601C6C" w:rsidSect="00D90AB5">
      <w:headerReference w:type="default" r:id="rId9"/>
      <w:pgSz w:w="11906" w:h="16838"/>
      <w:pgMar w:top="851" w:right="1418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4BD" w:rsidRDefault="004104BD" w:rsidP="00D90AB5">
      <w:r>
        <w:separator/>
      </w:r>
    </w:p>
  </w:endnote>
  <w:endnote w:type="continuationSeparator" w:id="0">
    <w:p w:rsidR="004104BD" w:rsidRDefault="004104BD" w:rsidP="00D90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4BD" w:rsidRDefault="004104BD" w:rsidP="00D90AB5">
      <w:r>
        <w:separator/>
      </w:r>
    </w:p>
  </w:footnote>
  <w:footnote w:type="continuationSeparator" w:id="0">
    <w:p w:rsidR="004104BD" w:rsidRDefault="004104BD" w:rsidP="00D90A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1EC" w:rsidRDefault="005301EC">
    <w:pPr>
      <w:pStyle w:val="Sidhuvud"/>
    </w:pPr>
    <w:r>
      <w:t>Patrik Olsson</w:t>
    </w:r>
    <w:r>
      <w:br/>
      <w:t>Jesper Strömbäck</w:t>
    </w:r>
  </w:p>
  <w:p w:rsidR="005301EC" w:rsidRDefault="005301EC">
    <w:pPr>
      <w:pStyle w:val="Sidhuvud"/>
    </w:pPr>
    <w:r>
      <w:t>Alexander Drakenborg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80E28"/>
    <w:multiLevelType w:val="hybridMultilevel"/>
    <w:tmpl w:val="9CD8A5D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471C0"/>
    <w:multiLevelType w:val="hybridMultilevel"/>
    <w:tmpl w:val="36BC57C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775893"/>
    <w:multiLevelType w:val="hybridMultilevel"/>
    <w:tmpl w:val="78F4A2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1741D8"/>
    <w:multiLevelType w:val="hybridMultilevel"/>
    <w:tmpl w:val="60028AF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ED0F34"/>
    <w:multiLevelType w:val="hybridMultilevel"/>
    <w:tmpl w:val="DE9C9D9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2465EF"/>
    <w:multiLevelType w:val="hybridMultilevel"/>
    <w:tmpl w:val="B47450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FB559C"/>
    <w:multiLevelType w:val="hybridMultilevel"/>
    <w:tmpl w:val="021425A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DF5A51"/>
    <w:multiLevelType w:val="hybridMultilevel"/>
    <w:tmpl w:val="3BB4C47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4A3909"/>
    <w:multiLevelType w:val="hybridMultilevel"/>
    <w:tmpl w:val="8AF2FF5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0035F5"/>
    <w:multiLevelType w:val="hybridMultilevel"/>
    <w:tmpl w:val="7F0ECE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CB0018"/>
    <w:multiLevelType w:val="hybridMultilevel"/>
    <w:tmpl w:val="71FA1E0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BE7504"/>
    <w:multiLevelType w:val="hybridMultilevel"/>
    <w:tmpl w:val="DE9C87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7D0CF3"/>
    <w:multiLevelType w:val="hybridMultilevel"/>
    <w:tmpl w:val="1554BA84"/>
    <w:lvl w:ilvl="0" w:tplc="DB803F56">
      <w:start w:val="4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B12C75"/>
    <w:multiLevelType w:val="hybridMultilevel"/>
    <w:tmpl w:val="6C0C765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A8578F"/>
    <w:multiLevelType w:val="hybridMultilevel"/>
    <w:tmpl w:val="C06A295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4D11D9"/>
    <w:multiLevelType w:val="hybridMultilevel"/>
    <w:tmpl w:val="BDD0569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C96670"/>
    <w:multiLevelType w:val="hybridMultilevel"/>
    <w:tmpl w:val="5E985A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237BE2"/>
    <w:multiLevelType w:val="hybridMultilevel"/>
    <w:tmpl w:val="CE0655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BC7A9B"/>
    <w:multiLevelType w:val="hybridMultilevel"/>
    <w:tmpl w:val="ADC03C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3C116D"/>
    <w:multiLevelType w:val="hybridMultilevel"/>
    <w:tmpl w:val="62D2A17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17"/>
  </w:num>
  <w:num w:numId="4">
    <w:abstractNumId w:val="6"/>
  </w:num>
  <w:num w:numId="5">
    <w:abstractNumId w:val="19"/>
  </w:num>
  <w:num w:numId="6">
    <w:abstractNumId w:val="2"/>
  </w:num>
  <w:num w:numId="7">
    <w:abstractNumId w:val="7"/>
  </w:num>
  <w:num w:numId="8">
    <w:abstractNumId w:val="11"/>
  </w:num>
  <w:num w:numId="9">
    <w:abstractNumId w:val="1"/>
  </w:num>
  <w:num w:numId="10">
    <w:abstractNumId w:val="9"/>
  </w:num>
  <w:num w:numId="11">
    <w:abstractNumId w:val="14"/>
  </w:num>
  <w:num w:numId="12">
    <w:abstractNumId w:val="5"/>
  </w:num>
  <w:num w:numId="13">
    <w:abstractNumId w:val="0"/>
  </w:num>
  <w:num w:numId="14">
    <w:abstractNumId w:val="10"/>
  </w:num>
  <w:num w:numId="15">
    <w:abstractNumId w:val="18"/>
  </w:num>
  <w:num w:numId="16">
    <w:abstractNumId w:val="3"/>
  </w:num>
  <w:num w:numId="17">
    <w:abstractNumId w:val="8"/>
  </w:num>
  <w:num w:numId="18">
    <w:abstractNumId w:val="15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1EC"/>
    <w:rsid w:val="000125C0"/>
    <w:rsid w:val="00021BAA"/>
    <w:rsid w:val="00065148"/>
    <w:rsid w:val="000752D4"/>
    <w:rsid w:val="00077D1F"/>
    <w:rsid w:val="0009781D"/>
    <w:rsid w:val="000A58C8"/>
    <w:rsid w:val="000C66BA"/>
    <w:rsid w:val="00127CA0"/>
    <w:rsid w:val="00165626"/>
    <w:rsid w:val="001E6BBC"/>
    <w:rsid w:val="001F5A3F"/>
    <w:rsid w:val="002021FE"/>
    <w:rsid w:val="002200A7"/>
    <w:rsid w:val="00246206"/>
    <w:rsid w:val="0028530F"/>
    <w:rsid w:val="00287E57"/>
    <w:rsid w:val="00293200"/>
    <w:rsid w:val="002D0D4A"/>
    <w:rsid w:val="003447BE"/>
    <w:rsid w:val="00385710"/>
    <w:rsid w:val="00386A36"/>
    <w:rsid w:val="003A72E3"/>
    <w:rsid w:val="003E37F4"/>
    <w:rsid w:val="003F6928"/>
    <w:rsid w:val="004104BD"/>
    <w:rsid w:val="004341C5"/>
    <w:rsid w:val="00454968"/>
    <w:rsid w:val="004C37E5"/>
    <w:rsid w:val="005108D9"/>
    <w:rsid w:val="005301EC"/>
    <w:rsid w:val="00536168"/>
    <w:rsid w:val="00550631"/>
    <w:rsid w:val="005D5E3B"/>
    <w:rsid w:val="00601C6C"/>
    <w:rsid w:val="00616F27"/>
    <w:rsid w:val="006309BF"/>
    <w:rsid w:val="006315D2"/>
    <w:rsid w:val="006E1A63"/>
    <w:rsid w:val="006F308E"/>
    <w:rsid w:val="006F5B46"/>
    <w:rsid w:val="0070005A"/>
    <w:rsid w:val="00756E0C"/>
    <w:rsid w:val="00757C4A"/>
    <w:rsid w:val="007906E6"/>
    <w:rsid w:val="007956D7"/>
    <w:rsid w:val="007A3C09"/>
    <w:rsid w:val="007B258C"/>
    <w:rsid w:val="007E1BFA"/>
    <w:rsid w:val="0081238A"/>
    <w:rsid w:val="00812E69"/>
    <w:rsid w:val="00865768"/>
    <w:rsid w:val="0089247E"/>
    <w:rsid w:val="008A729E"/>
    <w:rsid w:val="00920F5E"/>
    <w:rsid w:val="009903F3"/>
    <w:rsid w:val="009C3074"/>
    <w:rsid w:val="009D27D9"/>
    <w:rsid w:val="00A321EA"/>
    <w:rsid w:val="00A52159"/>
    <w:rsid w:val="00A62C9B"/>
    <w:rsid w:val="00A92206"/>
    <w:rsid w:val="00AF65A0"/>
    <w:rsid w:val="00B47FD8"/>
    <w:rsid w:val="00B62086"/>
    <w:rsid w:val="00B8253E"/>
    <w:rsid w:val="00BA4080"/>
    <w:rsid w:val="00CE2FAA"/>
    <w:rsid w:val="00CF057F"/>
    <w:rsid w:val="00D90AB5"/>
    <w:rsid w:val="00DD3A43"/>
    <w:rsid w:val="00DE06DD"/>
    <w:rsid w:val="00DF4D89"/>
    <w:rsid w:val="00E00027"/>
    <w:rsid w:val="00E2751D"/>
    <w:rsid w:val="00E71E72"/>
    <w:rsid w:val="00E72C6A"/>
    <w:rsid w:val="00F21EA4"/>
    <w:rsid w:val="00F34A7C"/>
    <w:rsid w:val="00F34CF1"/>
    <w:rsid w:val="00F367DB"/>
    <w:rsid w:val="00F36A02"/>
    <w:rsid w:val="00F8734B"/>
    <w:rsid w:val="00F93D2B"/>
    <w:rsid w:val="00FB019C"/>
    <w:rsid w:val="00FD0694"/>
    <w:rsid w:val="00FE5371"/>
    <w:rsid w:val="00FF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AB5"/>
    <w:rPr>
      <w:rFonts w:ascii="Segoe UI Semilight" w:hAnsi="Segoe UI Semilight" w:cs="Segoe UI Semilight"/>
    </w:rPr>
  </w:style>
  <w:style w:type="paragraph" w:styleId="Rubrik1">
    <w:name w:val="heading 1"/>
    <w:basedOn w:val="Normal"/>
    <w:next w:val="Normal"/>
    <w:link w:val="Rubrik1Char"/>
    <w:uiPriority w:val="9"/>
    <w:qFormat/>
    <w:rsid w:val="00D90AB5"/>
    <w:pPr>
      <w:outlineLvl w:val="0"/>
    </w:pPr>
    <w:rPr>
      <w:rFonts w:ascii="Segoe UI Semibold" w:hAnsi="Segoe UI Semibold" w:cs="Segoe UI Semibold"/>
      <w:sz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E37F4"/>
    <w:pPr>
      <w:spacing w:after="60"/>
      <w:outlineLvl w:val="1"/>
    </w:pPr>
    <w:rPr>
      <w:rFonts w:ascii="Segoe UI Semibold" w:hAnsi="Segoe UI Semibold" w:cs="Segoe UI Semibold"/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6315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315D2"/>
  </w:style>
  <w:style w:type="paragraph" w:styleId="Sidfot">
    <w:name w:val="footer"/>
    <w:basedOn w:val="Normal"/>
    <w:link w:val="SidfotChar"/>
    <w:uiPriority w:val="99"/>
    <w:unhideWhenUsed/>
    <w:rsid w:val="006315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6315D2"/>
  </w:style>
  <w:style w:type="paragraph" w:styleId="Ballongtext">
    <w:name w:val="Balloon Text"/>
    <w:basedOn w:val="Normal"/>
    <w:link w:val="BallongtextChar"/>
    <w:uiPriority w:val="99"/>
    <w:semiHidden/>
    <w:unhideWhenUsed/>
    <w:rsid w:val="0063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315D2"/>
    <w:rPr>
      <w:rFonts w:ascii="Tahoma" w:hAnsi="Tahoma" w:cs="Tahoma"/>
      <w:sz w:val="16"/>
      <w:szCs w:val="16"/>
    </w:rPr>
  </w:style>
  <w:style w:type="paragraph" w:styleId="Ingetavstnd">
    <w:name w:val="No Spacing"/>
    <w:link w:val="IngetavstndChar"/>
    <w:uiPriority w:val="1"/>
    <w:qFormat/>
    <w:rsid w:val="006315D2"/>
    <w:pPr>
      <w:spacing w:after="0" w:line="240" w:lineRule="auto"/>
    </w:pPr>
    <w:rPr>
      <w:rFonts w:eastAsiaTheme="minorEastAsia"/>
      <w:lang w:eastAsia="sv-SE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6315D2"/>
    <w:rPr>
      <w:rFonts w:eastAsiaTheme="minorEastAsia"/>
      <w:lang w:eastAsia="sv-SE"/>
    </w:rPr>
  </w:style>
  <w:style w:type="paragraph" w:styleId="Liststycke">
    <w:name w:val="List Paragraph"/>
    <w:basedOn w:val="Normal"/>
    <w:uiPriority w:val="34"/>
    <w:qFormat/>
    <w:rsid w:val="007956D7"/>
    <w:pPr>
      <w:ind w:left="720"/>
      <w:contextualSpacing/>
    </w:pPr>
  </w:style>
  <w:style w:type="table" w:styleId="Tabellrutnt">
    <w:name w:val="Table Grid"/>
    <w:basedOn w:val="Normaltabell"/>
    <w:uiPriority w:val="59"/>
    <w:rsid w:val="00434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4341C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jusskuggning-dekorfrg1">
    <w:name w:val="Light Shading Accent 1"/>
    <w:basedOn w:val="Normaltabell"/>
    <w:uiPriority w:val="60"/>
    <w:rsid w:val="004341C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jusskuggning-dekorfrg2">
    <w:name w:val="Light Shading Accent 2"/>
    <w:basedOn w:val="Normaltabell"/>
    <w:uiPriority w:val="60"/>
    <w:rsid w:val="004341C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jusskuggning-dekorfrg3">
    <w:name w:val="Light Shading Accent 3"/>
    <w:basedOn w:val="Normaltabell"/>
    <w:uiPriority w:val="60"/>
    <w:rsid w:val="004341C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jusskuggning-dekorfrg4">
    <w:name w:val="Light Shading Accent 4"/>
    <w:basedOn w:val="Normaltabell"/>
    <w:uiPriority w:val="60"/>
    <w:rsid w:val="004341C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jusskuggning-dekorfrg5">
    <w:name w:val="Light Shading Accent 5"/>
    <w:basedOn w:val="Normaltabell"/>
    <w:uiPriority w:val="60"/>
    <w:rsid w:val="004341C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llanmrkskuggning2-dekorfrg6">
    <w:name w:val="Medium Shading 2 Accent 6"/>
    <w:basedOn w:val="Normaltabell"/>
    <w:uiPriority w:val="64"/>
    <w:rsid w:val="004341C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lista2">
    <w:name w:val="Medium List 2"/>
    <w:basedOn w:val="Normaltabell"/>
    <w:uiPriority w:val="66"/>
    <w:rsid w:val="004341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trutnt2">
    <w:name w:val="Medium Grid 2"/>
    <w:basedOn w:val="Normaltabell"/>
    <w:uiPriority w:val="68"/>
    <w:rsid w:val="004341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Frgadskuggning-dekorfrg5">
    <w:name w:val="Colorful Shading Accent 5"/>
    <w:basedOn w:val="Normaltabell"/>
    <w:uiPriority w:val="71"/>
    <w:rsid w:val="004341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Platshllartext">
    <w:name w:val="Placeholder Text"/>
    <w:basedOn w:val="Standardstycketeckensnitt"/>
    <w:uiPriority w:val="99"/>
    <w:semiHidden/>
    <w:rsid w:val="003447BE"/>
    <w:rPr>
      <w:color w:val="808080"/>
    </w:rPr>
  </w:style>
  <w:style w:type="character" w:customStyle="1" w:styleId="Rubrik1Char">
    <w:name w:val="Rubrik 1 Char"/>
    <w:basedOn w:val="Standardstycketeckensnitt"/>
    <w:link w:val="Rubrik1"/>
    <w:uiPriority w:val="9"/>
    <w:rsid w:val="00D90AB5"/>
    <w:rPr>
      <w:rFonts w:ascii="Segoe UI Semibold" w:hAnsi="Segoe UI Semibold" w:cs="Segoe UI Semibold"/>
      <w:sz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3E37F4"/>
    <w:rPr>
      <w:rFonts w:ascii="Segoe UI Semibold" w:hAnsi="Segoe UI Semibold" w:cs="Segoe UI Semibold"/>
      <w:sz w:val="24"/>
    </w:rPr>
  </w:style>
  <w:style w:type="paragraph" w:styleId="Rubrik">
    <w:name w:val="Title"/>
    <w:basedOn w:val="Normal"/>
    <w:next w:val="Normal"/>
    <w:link w:val="RubrikChar"/>
    <w:uiPriority w:val="10"/>
    <w:qFormat/>
    <w:rsid w:val="00E2751D"/>
    <w:pPr>
      <w:spacing w:after="300" w:line="240" w:lineRule="auto"/>
      <w:contextualSpacing/>
    </w:pPr>
    <w:rPr>
      <w:rFonts w:ascii="Segoe UI Semibold" w:eastAsiaTheme="majorEastAsia" w:hAnsi="Segoe UI Semibold" w:cs="Segoe UI Semibold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E2751D"/>
    <w:rPr>
      <w:rFonts w:ascii="Segoe UI Semibold" w:eastAsiaTheme="majorEastAsia" w:hAnsi="Segoe UI Semibold" w:cs="Segoe UI Semibold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AB5"/>
    <w:rPr>
      <w:rFonts w:ascii="Segoe UI Semilight" w:hAnsi="Segoe UI Semilight" w:cs="Segoe UI Semilight"/>
    </w:rPr>
  </w:style>
  <w:style w:type="paragraph" w:styleId="Rubrik1">
    <w:name w:val="heading 1"/>
    <w:basedOn w:val="Normal"/>
    <w:next w:val="Normal"/>
    <w:link w:val="Rubrik1Char"/>
    <w:uiPriority w:val="9"/>
    <w:qFormat/>
    <w:rsid w:val="00D90AB5"/>
    <w:pPr>
      <w:outlineLvl w:val="0"/>
    </w:pPr>
    <w:rPr>
      <w:rFonts w:ascii="Segoe UI Semibold" w:hAnsi="Segoe UI Semibold" w:cs="Segoe UI Semibold"/>
      <w:sz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E37F4"/>
    <w:pPr>
      <w:spacing w:after="60"/>
      <w:outlineLvl w:val="1"/>
    </w:pPr>
    <w:rPr>
      <w:rFonts w:ascii="Segoe UI Semibold" w:hAnsi="Segoe UI Semibold" w:cs="Segoe UI Semibold"/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6315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315D2"/>
  </w:style>
  <w:style w:type="paragraph" w:styleId="Sidfot">
    <w:name w:val="footer"/>
    <w:basedOn w:val="Normal"/>
    <w:link w:val="SidfotChar"/>
    <w:uiPriority w:val="99"/>
    <w:unhideWhenUsed/>
    <w:rsid w:val="006315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6315D2"/>
  </w:style>
  <w:style w:type="paragraph" w:styleId="Ballongtext">
    <w:name w:val="Balloon Text"/>
    <w:basedOn w:val="Normal"/>
    <w:link w:val="BallongtextChar"/>
    <w:uiPriority w:val="99"/>
    <w:semiHidden/>
    <w:unhideWhenUsed/>
    <w:rsid w:val="0063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315D2"/>
    <w:rPr>
      <w:rFonts w:ascii="Tahoma" w:hAnsi="Tahoma" w:cs="Tahoma"/>
      <w:sz w:val="16"/>
      <w:szCs w:val="16"/>
    </w:rPr>
  </w:style>
  <w:style w:type="paragraph" w:styleId="Ingetavstnd">
    <w:name w:val="No Spacing"/>
    <w:link w:val="IngetavstndChar"/>
    <w:uiPriority w:val="1"/>
    <w:qFormat/>
    <w:rsid w:val="006315D2"/>
    <w:pPr>
      <w:spacing w:after="0" w:line="240" w:lineRule="auto"/>
    </w:pPr>
    <w:rPr>
      <w:rFonts w:eastAsiaTheme="minorEastAsia"/>
      <w:lang w:eastAsia="sv-SE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6315D2"/>
    <w:rPr>
      <w:rFonts w:eastAsiaTheme="minorEastAsia"/>
      <w:lang w:eastAsia="sv-SE"/>
    </w:rPr>
  </w:style>
  <w:style w:type="paragraph" w:styleId="Liststycke">
    <w:name w:val="List Paragraph"/>
    <w:basedOn w:val="Normal"/>
    <w:uiPriority w:val="34"/>
    <w:qFormat/>
    <w:rsid w:val="007956D7"/>
    <w:pPr>
      <w:ind w:left="720"/>
      <w:contextualSpacing/>
    </w:pPr>
  </w:style>
  <w:style w:type="table" w:styleId="Tabellrutnt">
    <w:name w:val="Table Grid"/>
    <w:basedOn w:val="Normaltabell"/>
    <w:uiPriority w:val="59"/>
    <w:rsid w:val="00434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4341C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jusskuggning-dekorfrg1">
    <w:name w:val="Light Shading Accent 1"/>
    <w:basedOn w:val="Normaltabell"/>
    <w:uiPriority w:val="60"/>
    <w:rsid w:val="004341C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jusskuggning-dekorfrg2">
    <w:name w:val="Light Shading Accent 2"/>
    <w:basedOn w:val="Normaltabell"/>
    <w:uiPriority w:val="60"/>
    <w:rsid w:val="004341C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jusskuggning-dekorfrg3">
    <w:name w:val="Light Shading Accent 3"/>
    <w:basedOn w:val="Normaltabell"/>
    <w:uiPriority w:val="60"/>
    <w:rsid w:val="004341C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jusskuggning-dekorfrg4">
    <w:name w:val="Light Shading Accent 4"/>
    <w:basedOn w:val="Normaltabell"/>
    <w:uiPriority w:val="60"/>
    <w:rsid w:val="004341C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jusskuggning-dekorfrg5">
    <w:name w:val="Light Shading Accent 5"/>
    <w:basedOn w:val="Normaltabell"/>
    <w:uiPriority w:val="60"/>
    <w:rsid w:val="004341C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llanmrkskuggning2-dekorfrg6">
    <w:name w:val="Medium Shading 2 Accent 6"/>
    <w:basedOn w:val="Normaltabell"/>
    <w:uiPriority w:val="64"/>
    <w:rsid w:val="004341C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lista2">
    <w:name w:val="Medium List 2"/>
    <w:basedOn w:val="Normaltabell"/>
    <w:uiPriority w:val="66"/>
    <w:rsid w:val="004341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trutnt2">
    <w:name w:val="Medium Grid 2"/>
    <w:basedOn w:val="Normaltabell"/>
    <w:uiPriority w:val="68"/>
    <w:rsid w:val="004341C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Frgadskuggning-dekorfrg5">
    <w:name w:val="Colorful Shading Accent 5"/>
    <w:basedOn w:val="Normaltabell"/>
    <w:uiPriority w:val="71"/>
    <w:rsid w:val="004341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Platshllartext">
    <w:name w:val="Placeholder Text"/>
    <w:basedOn w:val="Standardstycketeckensnitt"/>
    <w:uiPriority w:val="99"/>
    <w:semiHidden/>
    <w:rsid w:val="003447BE"/>
    <w:rPr>
      <w:color w:val="808080"/>
    </w:rPr>
  </w:style>
  <w:style w:type="character" w:customStyle="1" w:styleId="Rubrik1Char">
    <w:name w:val="Rubrik 1 Char"/>
    <w:basedOn w:val="Standardstycketeckensnitt"/>
    <w:link w:val="Rubrik1"/>
    <w:uiPriority w:val="9"/>
    <w:rsid w:val="00D90AB5"/>
    <w:rPr>
      <w:rFonts w:ascii="Segoe UI Semibold" w:hAnsi="Segoe UI Semibold" w:cs="Segoe UI Semibold"/>
      <w:sz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3E37F4"/>
    <w:rPr>
      <w:rFonts w:ascii="Segoe UI Semibold" w:hAnsi="Segoe UI Semibold" w:cs="Segoe UI Semibold"/>
      <w:sz w:val="24"/>
    </w:rPr>
  </w:style>
  <w:style w:type="paragraph" w:styleId="Rubrik">
    <w:name w:val="Title"/>
    <w:basedOn w:val="Normal"/>
    <w:next w:val="Normal"/>
    <w:link w:val="RubrikChar"/>
    <w:uiPriority w:val="10"/>
    <w:qFormat/>
    <w:rsid w:val="00E2751D"/>
    <w:pPr>
      <w:spacing w:after="300" w:line="240" w:lineRule="auto"/>
      <w:contextualSpacing/>
    </w:pPr>
    <w:rPr>
      <w:rFonts w:ascii="Segoe UI Semibold" w:eastAsiaTheme="majorEastAsia" w:hAnsi="Segoe UI Semibold" w:cs="Segoe UI Semibold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E2751D"/>
    <w:rPr>
      <w:rFonts w:ascii="Segoe UI Semibold" w:eastAsiaTheme="majorEastAsia" w:hAnsi="Segoe UI Semibold" w:cs="Segoe UI Semibol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U_Elev\Desktop\Skola%20;C\Dokumentmall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2018-XX-XX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Dokumentmall</Template>
  <TotalTime>42</TotalTime>
  <Pages>1</Pages>
  <Words>136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Namn på laboration*</vt:lpstr>
    </vt:vector>
  </TitlesOfParts>
  <Company>Rinmangymnasiet</Company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Namn på laboration*</dc:title>
  <dc:subject>Vad laborationen går ut på*</dc:subject>
  <dc:creator>Patrik Olsson</dc:creator>
  <cp:lastModifiedBy>Patrik Olsson</cp:lastModifiedBy>
  <cp:revision>12</cp:revision>
  <dcterms:created xsi:type="dcterms:W3CDTF">2018-11-08T09:22:00Z</dcterms:created>
  <dcterms:modified xsi:type="dcterms:W3CDTF">2018-11-09T11:07:00Z</dcterms:modified>
</cp:coreProperties>
</file>